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A81A0D" w:rsidP="00D70D02">
      <w:pPr>
        <w:rPr>
          <w:noProof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F0B2B7" wp14:editId="74051E3F">
                <wp:simplePos x="0" y="0"/>
                <wp:positionH relativeFrom="column">
                  <wp:posOffset>-187106</wp:posOffset>
                </wp:positionH>
                <wp:positionV relativeFrom="page">
                  <wp:posOffset>806824</wp:posOffset>
                </wp:positionV>
                <wp:extent cx="5401875" cy="9259260"/>
                <wp:effectExtent l="0" t="0" r="889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75" cy="92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14233" id="Rectángulo 3" o:spid="_x0000_s1026" alt="rectángulo blanco para texto en portada" style="position:absolute;margin-left:-14.75pt;margin-top:63.55pt;width:425.35pt;height:729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03665C30" wp14:editId="08EB5650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34"/>
      </w:tblGrid>
      <w:tr w:rsidR="00A81A0D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475AE95E" wp14:editId="05B79EBB">
                      <wp:extent cx="5102198" cy="2128349"/>
                      <wp:effectExtent l="0" t="0" r="0" b="571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2198" cy="21283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81A0D" w:rsidRDefault="00A81A0D" w:rsidP="00D077E9">
                                  <w:pPr>
                                    <w:pStyle w:val="Puest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DISTRIBUCION FISICA DE HATWARE Y SOFTWARE</w:t>
                                  </w:r>
                                </w:p>
                                <w:p w:rsidR="00D077E9" w:rsidRPr="00D86945" w:rsidRDefault="00A81A0D" w:rsidP="00D077E9">
                                  <w:pPr>
                                    <w:pStyle w:val="Puest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5AE9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01.75pt;height:1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" filled="f" stroked="f" strokeweight=".5pt">
                      <v:textbox>
                        <w:txbxContent>
                          <w:p w:rsidR="00A81A0D" w:rsidRDefault="00A81A0D" w:rsidP="00D077E9">
                            <w:pPr>
                              <w:pStyle w:val="Puest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DISTRIBUCION FISICA DE HATWARE Y SOFTWARE</w:t>
                            </w:r>
                          </w:p>
                          <w:p w:rsidR="00D077E9" w:rsidRPr="00D86945" w:rsidRDefault="00A81A0D" w:rsidP="00D077E9">
                            <w:pPr>
                              <w:pStyle w:val="Puest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70512EC4" wp14:editId="757C164D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AD8180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81A0D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A81A0D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31C395552E724048ADF343D116BF42AA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DF0FE3">
                  <w:rPr>
                    <w:rStyle w:val="SubttuloCar"/>
                    <w:b w:val="0"/>
                    <w:noProof/>
                    <w:lang w:bidi="es-ES"/>
                  </w:rPr>
                  <w:t>6 marzo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2CE7F2D4" wp14:editId="595B7320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26F393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432782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0B18E1221A044B89A9F5534B0193658B"/>
                </w:placeholder>
                <w15:appearance w15:val="hidden"/>
              </w:sdtPr>
              <w:sdtEndPr/>
              <w:sdtContent>
                <w:r w:rsidR="00A375E5">
                  <w:rPr>
                    <w:noProof/>
                  </w:rPr>
                  <w:t>Certificados De Asociacion Colombia</w:t>
                </w:r>
              </w:sdtContent>
            </w:sdt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973DAFD22079414FADBF7BD28BCDF4D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F0FE3">
                  <w:rPr>
                    <w:noProof/>
                    <w:lang w:val="es-CO"/>
                  </w:rPr>
                  <w:t>Juan David Caro</w:t>
                </w:r>
                <w:r w:rsidR="00DF0FE3">
                  <w:rPr>
                    <w:noProof/>
                    <w:lang w:val="es-CO"/>
                  </w:rPr>
                  <w:br/>
                  <w:t xml:space="preserve">                      Kevin Rodriguez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375E5">
      <w:pPr>
        <w:spacing w:after="200"/>
        <w:rPr>
          <w:noProof/>
        </w:rPr>
      </w:pPr>
      <w:r w:rsidRPr="00A81A0D">
        <w:rPr>
          <w:noProof/>
          <w:lang w:val="es-CO" w:eastAsia="es-CO"/>
        </w:rPr>
        <w:drawing>
          <wp:anchor distT="0" distB="0" distL="114300" distR="114300" simplePos="0" relativeHeight="251664384" behindDoc="0" locked="0" layoutInCell="1" allowOverlap="1" wp14:anchorId="1AD24BFA" wp14:editId="10B9767D">
            <wp:simplePos x="0" y="0"/>
            <wp:positionH relativeFrom="margin">
              <wp:posOffset>5690939</wp:posOffset>
            </wp:positionH>
            <wp:positionV relativeFrom="paragraph">
              <wp:posOffset>7904859</wp:posOffset>
            </wp:positionV>
            <wp:extent cx="1067761" cy="1234120"/>
            <wp:effectExtent l="0" t="0" r="0" b="4445"/>
            <wp:wrapNone/>
            <wp:docPr id="9" name="Imagen 9" descr="C:\Users\A\Pictures\6d59393a-080f-4473-b532-763ba0c6a8d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Pictures\6d59393a-080f-4473-b532-763ba0c6a8d2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61" cy="123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E88C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DF0FE3" w:rsidP="00D077E9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Informe de distribucion fisica</w:t>
      </w:r>
    </w:p>
    <w:p w:rsidR="00DF0FE3" w:rsidRDefault="00DF0FE3" w:rsidP="00D077E9">
      <w:pPr>
        <w:pStyle w:val="Ttulo1"/>
        <w:rPr>
          <w:noProof/>
        </w:rPr>
      </w:pPr>
      <w:r>
        <w:rPr>
          <w:noProof/>
          <w:lang w:bidi="es-ES"/>
        </w:rPr>
        <w:t>De hardware y sofware</w:t>
      </w:r>
    </w:p>
    <w:tbl>
      <w:tblPr>
        <w:tblW w:w="1032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3"/>
      </w:tblGrid>
      <w:tr w:rsidR="00D077E9" w:rsidTr="0088729C">
        <w:trPr>
          <w:trHeight w:val="2975"/>
        </w:trPr>
        <w:tc>
          <w:tcPr>
            <w:tcW w:w="10323" w:type="dxa"/>
          </w:tcPr>
          <w:p w:rsidR="00DF027C" w:rsidRDefault="00DF027C" w:rsidP="00DF027C">
            <w:pPr>
              <w:rPr>
                <w:noProof/>
              </w:rPr>
            </w:pPr>
          </w:p>
          <w:p w:rsidR="00DF0FE3" w:rsidRPr="005128D2" w:rsidRDefault="00DF0FE3" w:rsidP="00DF0FE3">
            <w:pPr>
              <w:pStyle w:val="Prrafodelista"/>
              <w:numPr>
                <w:ilvl w:val="0"/>
                <w:numId w:val="1"/>
              </w:numPr>
              <w:rPr>
                <w:color w:val="auto"/>
              </w:rPr>
            </w:pPr>
            <w:r w:rsidRPr="005128D2">
              <w:rPr>
                <w:color w:val="auto"/>
              </w:rPr>
              <w:t>Objetivos</w:t>
            </w:r>
          </w:p>
          <w:p w:rsidR="00DF0FE3" w:rsidRPr="005128D2" w:rsidRDefault="00DF0FE3" w:rsidP="00DF0FE3">
            <w:pPr>
              <w:pStyle w:val="Prrafodelista"/>
              <w:numPr>
                <w:ilvl w:val="1"/>
                <w:numId w:val="1"/>
              </w:numPr>
              <w:rPr>
                <w:b w:val="0"/>
                <w:color w:val="auto"/>
              </w:rPr>
            </w:pPr>
            <w:r w:rsidRPr="005128D2">
              <w:rPr>
                <w:b w:val="0"/>
                <w:color w:val="auto"/>
              </w:rPr>
              <w:t>llegar a tener un software seguro para la empresa</w:t>
            </w:r>
          </w:p>
          <w:p w:rsidR="00DF0FE3" w:rsidRDefault="00DF0FE3" w:rsidP="00DF0FE3">
            <w:pPr>
              <w:pStyle w:val="Prrafodelista"/>
              <w:numPr>
                <w:ilvl w:val="1"/>
                <w:numId w:val="1"/>
              </w:numPr>
              <w:rPr>
                <w:b w:val="0"/>
                <w:color w:val="auto"/>
              </w:rPr>
            </w:pPr>
            <w:r w:rsidRPr="005128D2">
              <w:rPr>
                <w:b w:val="0"/>
                <w:color w:val="auto"/>
              </w:rPr>
              <w:t xml:space="preserve">llegar a tener un hatware correcto y seguro para la empresa </w:t>
            </w:r>
          </w:p>
          <w:p w:rsidR="00DF0FE3" w:rsidRPr="005128D2" w:rsidRDefault="00DF0FE3" w:rsidP="00DF0FE3">
            <w:pPr>
              <w:pStyle w:val="Prrafodelista"/>
              <w:numPr>
                <w:ilvl w:val="1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asegurarse de que el software y hatware implementados sean compatibles  </w:t>
            </w:r>
          </w:p>
          <w:p w:rsidR="00DF027C" w:rsidRDefault="00DF027C" w:rsidP="00DF027C">
            <w:pPr>
              <w:pStyle w:val="Contenido"/>
              <w:rPr>
                <w:noProof/>
              </w:rPr>
            </w:pPr>
            <w:bookmarkStart w:id="0" w:name="_GoBack"/>
            <w:bookmarkEnd w:id="0"/>
          </w:p>
        </w:tc>
      </w:tr>
      <w:tr w:rsidR="00DF027C" w:rsidTr="0088729C">
        <w:trPr>
          <w:trHeight w:val="1899"/>
        </w:trPr>
        <w:tc>
          <w:tcPr>
            <w:tcW w:w="10323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2A2D43BB" wp14:editId="38677565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“</w:t>
                                  </w:r>
                                  <w:r w:rsidR="00DF0FE3"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LA VIDA ES UNA SUCESION DE LECCIONES QUE UNO DEBE VIVIR PARA ENTENDER”</w:t>
                                  </w: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.</w:t>
                                  </w:r>
                                </w:p>
                                <w:p w:rsidR="00DF0FE3" w:rsidRPr="00DF0FE3" w:rsidRDefault="00DF0FE3" w:rsidP="00DF0FE3">
                                  <w:r>
                                    <w:t xml:space="preserve">                                            </w:t>
                                  </w:r>
                                  <w:r w:rsidRPr="00DF0FE3">
                                    <w:t>Ralph Waldo Emerson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Cuadro de texto 7" o:spid="_x0000_s1027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“</w:t>
                            </w:r>
                            <w:r w:rsidR="00DF0FE3"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LA VIDA ES UNA SUCESION DE LECCIONES QUE UNO DEBE VIVIR PARA ENTENDER”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.</w:t>
                            </w:r>
                          </w:p>
                          <w:p w:rsidR="00DF0FE3" w:rsidRPr="00DF0FE3" w:rsidRDefault="00DF0FE3" w:rsidP="00DF0FE3">
                            <w:r>
                              <w:t xml:space="preserve">                                            </w:t>
                            </w:r>
                            <w:r w:rsidRPr="00DF0FE3">
                              <w:t>Ralph Waldo Emerson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88729C">
        <w:trPr>
          <w:trHeight w:val="5931"/>
        </w:trPr>
        <w:tc>
          <w:tcPr>
            <w:tcW w:w="10323" w:type="dxa"/>
          </w:tcPr>
          <w:p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p w:rsidR="00734484" w:rsidRDefault="00734484" w:rsidP="00961A19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Los equipos de hardware que se nesecitan para </w:t>
            </w:r>
            <w:r w:rsidR="00961A19">
              <w:rPr>
                <w:noProof/>
              </w:rPr>
              <w:t>implement</w:t>
            </w:r>
            <w:r w:rsidR="0088729C">
              <w:rPr>
                <w:noProof/>
              </w:rPr>
              <w:t>ar el</w:t>
            </w:r>
            <w:r>
              <w:rPr>
                <w:noProof/>
              </w:rPr>
              <w:t xml:space="preserve"> sistema</w:t>
            </w:r>
            <w:r w:rsidR="00961A19">
              <w:rPr>
                <w:noProof/>
              </w:rPr>
              <w:t xml:space="preserve"> de infor</w:t>
            </w:r>
            <w:r>
              <w:rPr>
                <w:noProof/>
              </w:rPr>
              <w:t>macion son aquellos que conforman el pc como :</w:t>
            </w:r>
          </w:p>
          <w:p w:rsidR="00734484" w:rsidRDefault="00961A19" w:rsidP="00734484">
            <w:pPr>
              <w:pStyle w:val="Prrafodelista"/>
              <w:numPr>
                <w:ilvl w:val="0"/>
                <w:numId w:val="2"/>
              </w:numPr>
            </w:pPr>
            <w:r>
              <w:t>Disco Duro</w:t>
            </w:r>
          </w:p>
          <w:p w:rsidR="00961A19" w:rsidRDefault="00961A19" w:rsidP="00734484">
            <w:pPr>
              <w:pStyle w:val="Prrafodelista"/>
              <w:numPr>
                <w:ilvl w:val="0"/>
                <w:numId w:val="2"/>
              </w:numPr>
            </w:pPr>
            <w:r>
              <w:t xml:space="preserve">Teclado    </w:t>
            </w:r>
          </w:p>
          <w:p w:rsidR="00734484" w:rsidRDefault="00734484" w:rsidP="00961A19">
            <w:pPr>
              <w:pStyle w:val="Prrafodelista"/>
              <w:numPr>
                <w:ilvl w:val="0"/>
                <w:numId w:val="2"/>
              </w:numPr>
            </w:pPr>
            <w:r w:rsidRPr="00961A19">
              <w:t>Monitor</w:t>
            </w:r>
          </w:p>
          <w:p w:rsidR="00734484" w:rsidRDefault="00734484" w:rsidP="00961A19">
            <w:pPr>
              <w:pStyle w:val="Prrafodelista"/>
              <w:numPr>
                <w:ilvl w:val="0"/>
                <w:numId w:val="2"/>
              </w:numPr>
            </w:pPr>
            <w:r w:rsidRPr="00961A19">
              <w:t>Mouse</w:t>
            </w:r>
          </w:p>
          <w:p w:rsidR="00DF027C" w:rsidRDefault="00961A19" w:rsidP="00961A19">
            <w:pPr>
              <w:pStyle w:val="Prrafodelista"/>
              <w:numPr>
                <w:ilvl w:val="0"/>
                <w:numId w:val="2"/>
              </w:numPr>
            </w:pPr>
            <w:r>
              <w:t xml:space="preserve">Circuitos </w:t>
            </w:r>
          </w:p>
          <w:p w:rsidR="00961A19" w:rsidRDefault="00961A19" w:rsidP="00961A19">
            <w:pPr>
              <w:pStyle w:val="Prrafodelista"/>
              <w:numPr>
                <w:ilvl w:val="0"/>
                <w:numId w:val="2"/>
              </w:numPr>
            </w:pPr>
            <w:r>
              <w:t>Tarjeta De Memoria</w:t>
            </w:r>
          </w:p>
          <w:p w:rsidR="00961A19" w:rsidRDefault="00961A19" w:rsidP="00961A19">
            <w:pPr>
              <w:pStyle w:val="Prrafodelista"/>
              <w:numPr>
                <w:ilvl w:val="0"/>
                <w:numId w:val="2"/>
              </w:numPr>
            </w:pPr>
            <w:r>
              <w:t>Microprocesador o CPU</w:t>
            </w:r>
          </w:p>
          <w:p w:rsidR="00961A19" w:rsidRDefault="00961A19" w:rsidP="00961A19">
            <w:pPr>
              <w:pStyle w:val="Prrafodelista"/>
              <w:ind w:left="841"/>
            </w:pPr>
          </w:p>
          <w:p w:rsidR="00961A19" w:rsidRPr="0088729C" w:rsidRDefault="0088729C" w:rsidP="0088729C">
            <w:pPr>
              <w:pStyle w:val="Prrafodelista"/>
              <w:ind w:left="841"/>
            </w:pPr>
            <w:r w:rsidRPr="0088729C">
              <w:rPr>
                <w:b w:val="0"/>
                <w:noProof/>
              </w:rPr>
              <w:t>Los equipos de software que se nesecitan para implementar el sistema de    informacion son aquellas aplicaiones que se puden descargar o encontrar en el pc como:</w:t>
            </w:r>
          </w:p>
          <w:p w:rsidR="00961A19" w:rsidRDefault="00961A19" w:rsidP="00961A19">
            <w:pPr>
              <w:pStyle w:val="Prrafodelista"/>
              <w:numPr>
                <w:ilvl w:val="0"/>
                <w:numId w:val="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Google Crome</w:t>
            </w:r>
          </w:p>
          <w:p w:rsidR="00961A19" w:rsidRDefault="00961A19" w:rsidP="00961A19">
            <w:pPr>
              <w:pStyle w:val="Prrafodelista"/>
              <w:numPr>
                <w:ilvl w:val="0"/>
                <w:numId w:val="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Visual studio code</w:t>
            </w:r>
          </w:p>
          <w:p w:rsidR="00961A19" w:rsidRPr="0088729C" w:rsidRDefault="0088729C" w:rsidP="00DF027C">
            <w:pPr>
              <w:pStyle w:val="Prrafodelista"/>
              <w:numPr>
                <w:ilvl w:val="0"/>
                <w:numId w:val="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Xampp </w:t>
            </w:r>
          </w:p>
        </w:tc>
      </w:tr>
    </w:tbl>
    <w:p w:rsidR="00AB02A7" w:rsidRDefault="00AB02A7" w:rsidP="00DF027C">
      <w:pPr>
        <w:rPr>
          <w:noProof/>
        </w:rPr>
      </w:pPr>
    </w:p>
    <w:p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82" w:rsidRDefault="00432782">
      <w:r>
        <w:separator/>
      </w:r>
    </w:p>
    <w:p w:rsidR="00432782" w:rsidRDefault="00432782"/>
  </w:endnote>
  <w:endnote w:type="continuationSeparator" w:id="0">
    <w:p w:rsidR="00432782" w:rsidRDefault="00432782">
      <w:r>
        <w:continuationSeparator/>
      </w:r>
    </w:p>
    <w:p w:rsidR="00432782" w:rsidRDefault="004327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88729C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82" w:rsidRDefault="00432782">
      <w:r>
        <w:separator/>
      </w:r>
    </w:p>
    <w:p w:rsidR="00432782" w:rsidRDefault="00432782"/>
  </w:footnote>
  <w:footnote w:type="continuationSeparator" w:id="0">
    <w:p w:rsidR="00432782" w:rsidRDefault="00432782">
      <w:r>
        <w:continuationSeparator/>
      </w:r>
    </w:p>
    <w:p w:rsidR="00432782" w:rsidRDefault="004327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88729C" w:rsidP="00D077E9">
    <w:pPr>
      <w:pStyle w:val="Encabezado"/>
      <w:rPr>
        <w:noProof/>
      </w:rPr>
    </w:pPr>
    <w:r w:rsidRPr="00A81A0D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49E154E1" wp14:editId="64821E0B">
          <wp:simplePos x="0" y="0"/>
          <wp:positionH relativeFrom="rightMargin">
            <wp:align>left</wp:align>
          </wp:positionH>
          <wp:positionV relativeFrom="paragraph">
            <wp:posOffset>-593218</wp:posOffset>
          </wp:positionV>
          <wp:extent cx="430306" cy="497348"/>
          <wp:effectExtent l="0" t="0" r="8255" b="0"/>
          <wp:wrapNone/>
          <wp:docPr id="11" name="Imagen 11" descr="C:\Users\A\Pictures\6d59393a-080f-4473-b532-763ba0c6a8d2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\Pictures\6d59393a-080f-4473-b532-763ba0c6a8d2-removebg-preview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306" cy="497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280A"/>
    <w:multiLevelType w:val="multilevel"/>
    <w:tmpl w:val="B226C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5ED30562"/>
    <w:multiLevelType w:val="hybridMultilevel"/>
    <w:tmpl w:val="807479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01E1C"/>
    <w:multiLevelType w:val="hybridMultilevel"/>
    <w:tmpl w:val="E1B6C514"/>
    <w:lvl w:ilvl="0" w:tplc="24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0D"/>
    <w:rsid w:val="0002482E"/>
    <w:rsid w:val="00050324"/>
    <w:rsid w:val="00060DE1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32782"/>
    <w:rsid w:val="0044085A"/>
    <w:rsid w:val="004B21A5"/>
    <w:rsid w:val="004E5FEE"/>
    <w:rsid w:val="005037F0"/>
    <w:rsid w:val="005128D2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4484"/>
    <w:rsid w:val="00736AAF"/>
    <w:rsid w:val="00765B2A"/>
    <w:rsid w:val="00783A34"/>
    <w:rsid w:val="007C6B52"/>
    <w:rsid w:val="007D16C5"/>
    <w:rsid w:val="00862FE4"/>
    <w:rsid w:val="0086389A"/>
    <w:rsid w:val="0087605E"/>
    <w:rsid w:val="0088729C"/>
    <w:rsid w:val="008941AE"/>
    <w:rsid w:val="008B1FEE"/>
    <w:rsid w:val="00903C32"/>
    <w:rsid w:val="00916B16"/>
    <w:rsid w:val="009173B9"/>
    <w:rsid w:val="0093335D"/>
    <w:rsid w:val="0093613E"/>
    <w:rsid w:val="00943026"/>
    <w:rsid w:val="00961A19"/>
    <w:rsid w:val="00966B81"/>
    <w:rsid w:val="00977F79"/>
    <w:rsid w:val="009C7720"/>
    <w:rsid w:val="00A23AFA"/>
    <w:rsid w:val="00A31B3E"/>
    <w:rsid w:val="00A375E5"/>
    <w:rsid w:val="00A532F3"/>
    <w:rsid w:val="00A81A0D"/>
    <w:rsid w:val="00A8489E"/>
    <w:rsid w:val="00AB02A7"/>
    <w:rsid w:val="00AC29F3"/>
    <w:rsid w:val="00B231E5"/>
    <w:rsid w:val="00C02B87"/>
    <w:rsid w:val="00C4086D"/>
    <w:rsid w:val="00CA1896"/>
    <w:rsid w:val="00CA72D7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DF0FE3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5F5CDCD-99F8-431F-974B-C6CB41B1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512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C395552E724048ADF343D116BF4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C29B-90CC-43DA-80A1-EE648C818DBE}"/>
      </w:docPartPr>
      <w:docPartBody>
        <w:p w:rsidR="0099582B" w:rsidRDefault="00C1796C">
          <w:pPr>
            <w:pStyle w:val="31C395552E724048ADF343D116BF42AA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6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B18E1221A044B89A9F5534B0193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B37DC-1ECE-4111-9A48-8298770D62A1}"/>
      </w:docPartPr>
      <w:docPartBody>
        <w:p w:rsidR="0099582B" w:rsidRDefault="00C1796C">
          <w:pPr>
            <w:pStyle w:val="0B18E1221A044B89A9F5534B0193658B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73DAFD22079414FADBF7BD28BCDF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F9F0-8AAF-42A7-ABC8-613EBD9A5769}"/>
      </w:docPartPr>
      <w:docPartBody>
        <w:p w:rsidR="0099582B" w:rsidRDefault="00C1796C">
          <w:pPr>
            <w:pStyle w:val="973DAFD22079414FADBF7BD28BCDF4D4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6C"/>
    <w:rsid w:val="004649ED"/>
    <w:rsid w:val="0099582B"/>
    <w:rsid w:val="00C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31C395552E724048ADF343D116BF42AA">
    <w:name w:val="31C395552E724048ADF343D116BF42AA"/>
  </w:style>
  <w:style w:type="paragraph" w:customStyle="1" w:styleId="0B18E1221A044B89A9F5534B0193658B">
    <w:name w:val="0B18E1221A044B89A9F5534B0193658B"/>
  </w:style>
  <w:style w:type="paragraph" w:customStyle="1" w:styleId="973DAFD22079414FADBF7BD28BCDF4D4">
    <w:name w:val="973DAFD22079414FADBF7BD28BCDF4D4"/>
  </w:style>
  <w:style w:type="paragraph" w:customStyle="1" w:styleId="E60D4C7CA581481FAC956D2374AF9E7B">
    <w:name w:val="E60D4C7CA581481FAC956D2374AF9E7B"/>
  </w:style>
  <w:style w:type="paragraph" w:customStyle="1" w:styleId="654A09BE7C8B418FA03C2222BDA09EE1">
    <w:name w:val="654A09BE7C8B418FA03C2222BDA09EE1"/>
  </w:style>
  <w:style w:type="paragraph" w:customStyle="1" w:styleId="EDA65B4E7DC44BF2A4FDF6B09D6B06C6">
    <w:name w:val="EDA65B4E7DC44BF2A4FDF6B09D6B06C6"/>
  </w:style>
  <w:style w:type="paragraph" w:customStyle="1" w:styleId="5256738FF7CE496C9BFDA955E9F18F1E">
    <w:name w:val="5256738FF7CE496C9BFDA955E9F18F1E"/>
  </w:style>
  <w:style w:type="paragraph" w:customStyle="1" w:styleId="BD3054701EFA4A70B791AEA45EA5329F">
    <w:name w:val="BD3054701EFA4A70B791AEA45EA532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Juan David Caro
                      Kevin Rodriguez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la distribucion fisica de hardware y software en el sitema informativo</Template>
  <TotalTime>95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keywords/>
  <cp:lastModifiedBy>A</cp:lastModifiedBy>
  <cp:revision>1</cp:revision>
  <cp:lastPrinted>2006-08-01T17:47:00Z</cp:lastPrinted>
  <dcterms:created xsi:type="dcterms:W3CDTF">2021-03-06T16:40:00Z</dcterms:created>
  <dcterms:modified xsi:type="dcterms:W3CDTF">2021-03-06T23:38:00Z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